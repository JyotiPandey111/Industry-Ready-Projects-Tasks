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1A8B8" w14:textId="0CD7CFD5" w:rsidR="005C6D45" w:rsidRDefault="00D42AA6">
      <w:pPr>
        <w:pStyle w:val="Title"/>
        <w:rPr>
          <w:sz w:val="72"/>
          <w:szCs w:val="72"/>
        </w:rPr>
      </w:pPr>
      <w:r>
        <w:rPr>
          <w:sz w:val="72"/>
          <w:szCs w:val="72"/>
        </w:rPr>
        <w:t>Git Commands</w:t>
      </w:r>
    </w:p>
    <w:p w14:paraId="4DC28C0F" w14:textId="20028C9D" w:rsidR="005C6D45" w:rsidRDefault="00D42AA6">
      <w:pPr>
        <w:pStyle w:val="Subtitle"/>
      </w:pPr>
      <w:bookmarkStart w:id="0" w:name="_Hlk487785372"/>
      <w:bookmarkEnd w:id="0"/>
      <w:r>
        <w:t xml:space="preserve">Git Commands with Explanations and </w:t>
      </w:r>
      <w:r w:rsidR="007E2E2D">
        <w:t>Representations</w:t>
      </w:r>
    </w:p>
    <w:p w14:paraId="09559D2D" w14:textId="3E70068A" w:rsidR="00493CDA" w:rsidRDefault="00F7565E">
      <w:r w:rsidRPr="00F7565E">
        <w:t xml:space="preserve">Git is free and </w:t>
      </w:r>
      <w:r w:rsidR="00493CDA" w:rsidRPr="00F7565E">
        <w:t>open-source</w:t>
      </w:r>
      <w:r w:rsidRPr="00F7565E">
        <w:t xml:space="preserve"> software for distributed version control: tracking changes in any set of files, usually used for coordinating work among programmers collaboratively developing source code during software development</w:t>
      </w:r>
      <w:r w:rsidR="00980085">
        <w:t>.</w:t>
      </w:r>
    </w:p>
    <w:p w14:paraId="738DBC5A" w14:textId="77777777" w:rsidR="00A810B2" w:rsidRDefault="00A810B2" w:rsidP="00A810B2">
      <w:pPr>
        <w:ind w:left="360"/>
      </w:pPr>
      <w:r>
        <w:rPr>
          <w:rStyle w:val="Emphasis"/>
        </w:rPr>
        <w:t>Try It:</w:t>
      </w:r>
      <w:r>
        <w:t xml:space="preserve"> </w:t>
      </w:r>
    </w:p>
    <w:p w14:paraId="1F7FB75E" w14:textId="6D9DDD22" w:rsidR="00A810B2" w:rsidRDefault="00A810B2" w:rsidP="00A810B2">
      <w:pPr>
        <w:ind w:left="360"/>
        <w:rPr>
          <w:rFonts w:ascii="Consolas" w:hAnsi="Consolas"/>
        </w:rPr>
      </w:pPr>
      <w:r w:rsidRPr="00B045E6">
        <w:rPr>
          <w:rFonts w:ascii="Consolas" w:hAnsi="Consolas"/>
        </w:rPr>
        <w:t xml:space="preserve">git </w:t>
      </w:r>
      <w:r w:rsidR="007357FF">
        <w:rPr>
          <w:rFonts w:ascii="Consolas" w:hAnsi="Consolas"/>
        </w:rPr>
        <w:t>–</w:t>
      </w:r>
      <w:r>
        <w:rPr>
          <w:rFonts w:ascii="Consolas" w:hAnsi="Consolas"/>
        </w:rPr>
        <w:t>version</w:t>
      </w:r>
    </w:p>
    <w:p w14:paraId="6AB7A5DC" w14:textId="26E2E75E" w:rsidR="00A810B2" w:rsidRPr="009F2ECE" w:rsidRDefault="007357FF" w:rsidP="009F2ECE">
      <w:pPr>
        <w:ind w:left="360"/>
        <w:rPr>
          <w:rFonts w:ascii="Consolas" w:hAnsi="Consolas"/>
        </w:rPr>
      </w:pPr>
      <w:r>
        <w:rPr>
          <w:noProof/>
        </w:rPr>
        <w:drawing>
          <wp:inline distT="0" distB="0" distL="0" distR="0" wp14:anchorId="19D128EB" wp14:editId="25845CB4">
            <wp:extent cx="5943600" cy="907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07415"/>
                    </a:xfrm>
                    <a:prstGeom prst="rect">
                      <a:avLst/>
                    </a:prstGeom>
                    <a:noFill/>
                    <a:ln>
                      <a:noFill/>
                    </a:ln>
                  </pic:spPr>
                </pic:pic>
              </a:graphicData>
            </a:graphic>
          </wp:inline>
        </w:drawing>
      </w:r>
    </w:p>
    <w:p w14:paraId="19A7642D" w14:textId="0D28D7CB" w:rsidR="005C6D45" w:rsidRDefault="00493CDA">
      <w:pPr>
        <w:pStyle w:val="Heading1"/>
      </w:pPr>
      <w:r>
        <w:t>Configure Git:</w:t>
      </w:r>
      <w:r w:rsidR="006D62FA">
        <w:t xml:space="preserve"> SETUP</w:t>
      </w:r>
    </w:p>
    <w:p w14:paraId="53CEB798" w14:textId="59C0F03E" w:rsidR="007E2E2D" w:rsidRDefault="006D62FA">
      <w:pPr>
        <w:pStyle w:val="ListParagraph"/>
        <w:numPr>
          <w:ilvl w:val="0"/>
          <w:numId w:val="11"/>
        </w:numPr>
      </w:pPr>
      <w:r>
        <w:t xml:space="preserve">Configuring user information used across all local repositories. It is a good idea to introduce yourself to Git with your name and public email address before doing any operation. </w:t>
      </w:r>
      <w:r w:rsidR="002F25A8">
        <w:t xml:space="preserve"> </w:t>
      </w:r>
    </w:p>
    <w:p w14:paraId="6240D9C7" w14:textId="77777777" w:rsidR="004D7F4F" w:rsidRDefault="002F25A8" w:rsidP="004D7F4F">
      <w:pPr>
        <w:ind w:left="360"/>
      </w:pPr>
      <w:r>
        <w:rPr>
          <w:rStyle w:val="Emphasis"/>
        </w:rPr>
        <w:t>Try It:</w:t>
      </w:r>
      <w:r>
        <w:t xml:space="preserve"> </w:t>
      </w:r>
    </w:p>
    <w:p w14:paraId="3E280545" w14:textId="60BD1CEC" w:rsidR="004D7F4F" w:rsidRDefault="004D7F4F" w:rsidP="004D7F4F">
      <w:pPr>
        <w:ind w:left="360"/>
        <w:rPr>
          <w:rFonts w:ascii="Consolas" w:hAnsi="Consolas"/>
        </w:rPr>
      </w:pPr>
      <w:r w:rsidRPr="00B045E6">
        <w:rPr>
          <w:rFonts w:ascii="Consolas" w:hAnsi="Consolas"/>
        </w:rPr>
        <w:t>git config --global user.name “[firstname lastname]”</w:t>
      </w:r>
    </w:p>
    <w:p w14:paraId="520B6F43" w14:textId="086B6970" w:rsidR="00DF0678" w:rsidRPr="00B045E6" w:rsidRDefault="004D044B" w:rsidP="004D7F4F">
      <w:pPr>
        <w:ind w:left="360"/>
        <w:rPr>
          <w:rFonts w:ascii="Consolas" w:hAnsi="Consolas"/>
        </w:rPr>
      </w:pPr>
      <w:r>
        <w:rPr>
          <w:noProof/>
        </w:rPr>
        <w:drawing>
          <wp:inline distT="0" distB="0" distL="0" distR="0" wp14:anchorId="75DA5941" wp14:editId="6B314ADE">
            <wp:extent cx="5943600" cy="725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25805"/>
                    </a:xfrm>
                    <a:prstGeom prst="rect">
                      <a:avLst/>
                    </a:prstGeom>
                    <a:noFill/>
                    <a:ln>
                      <a:noFill/>
                    </a:ln>
                  </pic:spPr>
                </pic:pic>
              </a:graphicData>
            </a:graphic>
          </wp:inline>
        </w:drawing>
      </w:r>
    </w:p>
    <w:p w14:paraId="7793F60E" w14:textId="2E7EC5C2" w:rsidR="004D7F4F" w:rsidRDefault="004D7F4F" w:rsidP="004D7F4F">
      <w:pPr>
        <w:ind w:left="360"/>
      </w:pPr>
      <w:r>
        <w:t xml:space="preserve">set a name that is identifiable for credit when review version history </w:t>
      </w:r>
    </w:p>
    <w:p w14:paraId="5FDB88C7" w14:textId="77777777" w:rsidR="004D7F4F" w:rsidRDefault="004D7F4F" w:rsidP="004D7F4F">
      <w:pPr>
        <w:ind w:left="360"/>
      </w:pPr>
    </w:p>
    <w:p w14:paraId="54960057" w14:textId="474D9B2C" w:rsidR="004D7F4F" w:rsidRDefault="004D7F4F" w:rsidP="004D7F4F">
      <w:pPr>
        <w:ind w:left="360"/>
        <w:rPr>
          <w:rFonts w:ascii="Consolas" w:hAnsi="Consolas"/>
        </w:rPr>
      </w:pPr>
      <w:r w:rsidRPr="004D7F4F">
        <w:rPr>
          <w:rFonts w:ascii="Consolas" w:hAnsi="Consolas"/>
        </w:rPr>
        <w:t xml:space="preserve">git config --global user.email “[valid-email]” </w:t>
      </w:r>
    </w:p>
    <w:p w14:paraId="0746CC84" w14:textId="41F8EDAB" w:rsidR="00AA7ED3" w:rsidRPr="004D7F4F" w:rsidRDefault="00AA7ED3" w:rsidP="004D7F4F">
      <w:pPr>
        <w:ind w:left="360"/>
        <w:rPr>
          <w:rFonts w:ascii="Consolas" w:hAnsi="Consolas"/>
        </w:rPr>
      </w:pPr>
      <w:r>
        <w:rPr>
          <w:noProof/>
        </w:rPr>
        <w:drawing>
          <wp:inline distT="0" distB="0" distL="0" distR="0" wp14:anchorId="5E8FDD85" wp14:editId="05955D2E">
            <wp:extent cx="5943600" cy="707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07390"/>
                    </a:xfrm>
                    <a:prstGeom prst="rect">
                      <a:avLst/>
                    </a:prstGeom>
                    <a:noFill/>
                    <a:ln>
                      <a:noFill/>
                    </a:ln>
                  </pic:spPr>
                </pic:pic>
              </a:graphicData>
            </a:graphic>
          </wp:inline>
        </w:drawing>
      </w:r>
    </w:p>
    <w:p w14:paraId="1F3A106F" w14:textId="025366A9" w:rsidR="003407A9" w:rsidRDefault="004D7F4F" w:rsidP="004D7F4F">
      <w:pPr>
        <w:ind w:left="360"/>
      </w:pPr>
      <w:r>
        <w:lastRenderedPageBreak/>
        <w:t>set an email address that will be associated with each history marker</w:t>
      </w:r>
      <w:r w:rsidR="007E2E2D">
        <w:rPr>
          <w:noProof/>
        </w:rPr>
        <w:t xml:space="preserve">      </w:t>
      </w:r>
    </w:p>
    <w:p w14:paraId="18627B9F" w14:textId="041B3435" w:rsidR="007E2E2D" w:rsidRDefault="007E2E2D" w:rsidP="007E2E2D">
      <w:bookmarkStart w:id="1" w:name="_Toc522551269"/>
      <w:bookmarkStart w:id="2" w:name="_Toc522551307"/>
      <w:bookmarkStart w:id="3" w:name="_Toc522551956"/>
    </w:p>
    <w:p w14:paraId="22AE76AD" w14:textId="77777777" w:rsidR="004D7F4F" w:rsidRDefault="004D7F4F" w:rsidP="007E2E2D"/>
    <w:p w14:paraId="2AA2FD43" w14:textId="441D2E1C" w:rsidR="007E2E2D" w:rsidRDefault="003025DA">
      <w:pPr>
        <w:pStyle w:val="ListParagraph"/>
        <w:numPr>
          <w:ilvl w:val="0"/>
          <w:numId w:val="11"/>
        </w:numPr>
      </w:pPr>
      <w:r>
        <w:t xml:space="preserve">SETUP &amp; INIT: </w:t>
      </w:r>
      <w:r w:rsidR="007E2E2D">
        <w:t>Open the terminal in your project and execute the below command.</w:t>
      </w:r>
    </w:p>
    <w:p w14:paraId="49DAAEC2" w14:textId="25D25BA2" w:rsidR="007E2E2D" w:rsidRDefault="007E2E2D" w:rsidP="007E2E2D">
      <w:pPr>
        <w:ind w:left="360"/>
      </w:pPr>
      <w:r>
        <w:rPr>
          <w:rStyle w:val="Emphasis"/>
        </w:rPr>
        <w:t>Try It:</w:t>
      </w:r>
      <w:r>
        <w:t xml:space="preserve"> </w:t>
      </w:r>
    </w:p>
    <w:p w14:paraId="3259C20F" w14:textId="405EC95C" w:rsidR="003025DA" w:rsidRDefault="003025DA" w:rsidP="00377DC9">
      <w:pPr>
        <w:ind w:left="360"/>
        <w:rPr>
          <w:rFonts w:ascii="Consolas" w:hAnsi="Consolas"/>
        </w:rPr>
      </w:pPr>
      <w:r w:rsidRPr="003025DA">
        <w:rPr>
          <w:rFonts w:ascii="Consolas" w:hAnsi="Consolas"/>
        </w:rPr>
        <w:t xml:space="preserve">git init </w:t>
      </w:r>
    </w:p>
    <w:p w14:paraId="0F5FACFC" w14:textId="5F12F183" w:rsidR="004C3642" w:rsidRPr="003025DA" w:rsidRDefault="004C3642" w:rsidP="00377DC9">
      <w:pPr>
        <w:ind w:left="360"/>
        <w:rPr>
          <w:rFonts w:ascii="Consolas" w:hAnsi="Consolas"/>
        </w:rPr>
      </w:pPr>
      <w:r>
        <w:rPr>
          <w:noProof/>
        </w:rPr>
        <w:drawing>
          <wp:inline distT="0" distB="0" distL="0" distR="0" wp14:anchorId="3D94A2A5" wp14:editId="4FC0A949">
            <wp:extent cx="5943600" cy="529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9590"/>
                    </a:xfrm>
                    <a:prstGeom prst="rect">
                      <a:avLst/>
                    </a:prstGeom>
                    <a:noFill/>
                    <a:ln>
                      <a:noFill/>
                    </a:ln>
                  </pic:spPr>
                </pic:pic>
              </a:graphicData>
            </a:graphic>
          </wp:inline>
        </w:drawing>
      </w:r>
    </w:p>
    <w:p w14:paraId="6F68C344" w14:textId="7059A4D6" w:rsidR="00377DC9" w:rsidRDefault="004C3642" w:rsidP="00377DC9">
      <w:pPr>
        <w:ind w:left="360"/>
      </w:pPr>
      <w:r>
        <w:t>I</w:t>
      </w:r>
      <w:r w:rsidR="003025DA">
        <w:t>nitialize an existing directory as a Git repository</w:t>
      </w:r>
    </w:p>
    <w:p w14:paraId="1D0B13C8" w14:textId="4D029860" w:rsidR="00377DC9" w:rsidRDefault="00377DC9" w:rsidP="00377DC9">
      <w:pPr>
        <w:ind w:left="360"/>
      </w:pPr>
    </w:p>
    <w:p w14:paraId="656F23E3" w14:textId="246C72BB" w:rsidR="007E2E2D" w:rsidRDefault="00377DC9" w:rsidP="00377DC9">
      <w:pPr>
        <w:ind w:left="360"/>
      </w:pPr>
      <w:r>
        <w:t>You’ve now initialized the working directory—you may notice a new directory created, named ".git".</w:t>
      </w:r>
    </w:p>
    <w:p w14:paraId="6F7A4294" w14:textId="77777777" w:rsidR="00805FA6" w:rsidRDefault="00805FA6" w:rsidP="00377DC9">
      <w:pPr>
        <w:ind w:left="360"/>
      </w:pPr>
    </w:p>
    <w:p w14:paraId="24085A61" w14:textId="77777777" w:rsidR="009A0027" w:rsidRDefault="009A0027" w:rsidP="009A0027">
      <w:pPr>
        <w:pStyle w:val="ListParagraph"/>
        <w:numPr>
          <w:ilvl w:val="0"/>
          <w:numId w:val="11"/>
        </w:numPr>
      </w:pPr>
      <w:r>
        <w:t>To list changes that you’ve made but not yet added in stagging or committed</w:t>
      </w:r>
    </w:p>
    <w:p w14:paraId="6F7FEE09" w14:textId="77777777" w:rsidR="009A0027" w:rsidRDefault="009A0027" w:rsidP="009A0027">
      <w:pPr>
        <w:ind w:left="360"/>
      </w:pPr>
      <w:r>
        <w:rPr>
          <w:rStyle w:val="Emphasis"/>
        </w:rPr>
        <w:t>Try It:</w:t>
      </w:r>
      <w:r>
        <w:t xml:space="preserve"> </w:t>
      </w:r>
    </w:p>
    <w:p w14:paraId="19DBD552" w14:textId="234E7F73" w:rsidR="009A0027" w:rsidRDefault="009A0027" w:rsidP="009A0027">
      <w:pPr>
        <w:rPr>
          <w:rFonts w:ascii="Consolas" w:hAnsi="Consolas"/>
        </w:rPr>
      </w:pPr>
      <w:r w:rsidRPr="003025DA">
        <w:rPr>
          <w:rFonts w:ascii="Consolas" w:hAnsi="Consolas"/>
          <w:noProof/>
        </w:rPr>
        <w:t xml:space="preserve">   </w:t>
      </w:r>
      <w:r w:rsidRPr="003025DA">
        <w:rPr>
          <w:rFonts w:ascii="Consolas" w:hAnsi="Consolas"/>
        </w:rPr>
        <w:t>git status</w:t>
      </w:r>
    </w:p>
    <w:p w14:paraId="21935C9E" w14:textId="67196089" w:rsidR="009A0027" w:rsidRDefault="009A0027" w:rsidP="009A0027">
      <w:pPr>
        <w:rPr>
          <w:rFonts w:ascii="Consolas" w:hAnsi="Consolas"/>
          <w:noProof/>
        </w:rPr>
      </w:pPr>
      <w:r>
        <w:rPr>
          <w:rFonts w:ascii="Consolas" w:hAnsi="Consolas"/>
        </w:rPr>
        <w:t xml:space="preserve">   </w:t>
      </w:r>
      <w:r>
        <w:rPr>
          <w:noProof/>
        </w:rPr>
        <w:drawing>
          <wp:inline distT="0" distB="0" distL="0" distR="0" wp14:anchorId="2D54EB39" wp14:editId="7112267E">
            <wp:extent cx="5410200" cy="961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961390"/>
                    </a:xfrm>
                    <a:prstGeom prst="rect">
                      <a:avLst/>
                    </a:prstGeom>
                    <a:noFill/>
                    <a:ln>
                      <a:noFill/>
                    </a:ln>
                  </pic:spPr>
                </pic:pic>
              </a:graphicData>
            </a:graphic>
          </wp:inline>
        </w:drawing>
      </w:r>
    </w:p>
    <w:p w14:paraId="0D135A4E" w14:textId="17773F60" w:rsidR="009A0027" w:rsidRDefault="009A0027" w:rsidP="00805FA6">
      <w:pPr>
        <w:pStyle w:val="ListParagraph"/>
      </w:pPr>
    </w:p>
    <w:p w14:paraId="73C0AC61" w14:textId="77777777" w:rsidR="007E2E2D" w:rsidRDefault="007E2E2D" w:rsidP="007E2E2D"/>
    <w:p w14:paraId="6C709E21" w14:textId="3A7286E5" w:rsidR="007E2E2D" w:rsidRDefault="00377DC9">
      <w:pPr>
        <w:pStyle w:val="ListParagraph"/>
        <w:numPr>
          <w:ilvl w:val="0"/>
          <w:numId w:val="11"/>
        </w:numPr>
      </w:pPr>
      <w:r>
        <w:t>Next, tell Git to take a snapshot of the contents of all files under the current director</w:t>
      </w:r>
    </w:p>
    <w:p w14:paraId="376F4B61" w14:textId="0A7BB86D" w:rsidR="007E2E2D" w:rsidRDefault="007E2E2D" w:rsidP="007E2E2D">
      <w:pPr>
        <w:ind w:left="360"/>
      </w:pPr>
      <w:r>
        <w:rPr>
          <w:rStyle w:val="Emphasis"/>
        </w:rPr>
        <w:t>Try It:</w:t>
      </w:r>
      <w:r>
        <w:t xml:space="preserve"> </w:t>
      </w:r>
    </w:p>
    <w:p w14:paraId="475ED35D" w14:textId="063F04C6" w:rsidR="00377DC9" w:rsidRPr="003025DA" w:rsidRDefault="00377DC9" w:rsidP="007E2E2D">
      <w:pPr>
        <w:ind w:left="360"/>
        <w:rPr>
          <w:rFonts w:ascii="Consolas" w:hAnsi="Consolas"/>
        </w:rPr>
      </w:pPr>
      <w:r w:rsidRPr="003025DA">
        <w:rPr>
          <w:rFonts w:ascii="Consolas" w:hAnsi="Consolas"/>
        </w:rPr>
        <w:t>git add .</w:t>
      </w:r>
    </w:p>
    <w:p w14:paraId="3AA6D80D" w14:textId="7301A7ED" w:rsidR="00377DC9" w:rsidRDefault="00355D0F" w:rsidP="007E2E2D">
      <w:pPr>
        <w:ind w:left="360"/>
      </w:pPr>
      <w:r>
        <w:rPr>
          <w:noProof/>
        </w:rPr>
        <w:lastRenderedPageBreak/>
        <w:drawing>
          <wp:inline distT="0" distB="0" distL="0" distR="0" wp14:anchorId="70E4F490" wp14:editId="1D3EA121">
            <wp:extent cx="5943600" cy="1583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83055"/>
                    </a:xfrm>
                    <a:prstGeom prst="rect">
                      <a:avLst/>
                    </a:prstGeom>
                    <a:noFill/>
                    <a:ln>
                      <a:noFill/>
                    </a:ln>
                  </pic:spPr>
                </pic:pic>
              </a:graphicData>
            </a:graphic>
          </wp:inline>
        </w:drawing>
      </w:r>
    </w:p>
    <w:p w14:paraId="0489F6C1" w14:textId="46D7D224" w:rsidR="00377DC9" w:rsidRPr="00377DC9" w:rsidRDefault="00377DC9" w:rsidP="007E2E2D">
      <w:pPr>
        <w:ind w:left="360"/>
      </w:pPr>
      <w:r>
        <w:t xml:space="preserve">This snapshot is now stored in a temporary staging area which Git calls the "index". </w:t>
      </w:r>
      <w:r w:rsidR="00D542FF">
        <w:t xml:space="preserve"> Here we have tracked all the file.</w:t>
      </w:r>
    </w:p>
    <w:p w14:paraId="75B27789" w14:textId="166D174A" w:rsidR="007E2E2D" w:rsidRDefault="007E2E2D" w:rsidP="007E2E2D">
      <w:r>
        <w:rPr>
          <w:noProof/>
        </w:rPr>
        <w:t xml:space="preserve">      </w:t>
      </w:r>
    </w:p>
    <w:p w14:paraId="3F2E9419" w14:textId="5DFF37CF" w:rsidR="007E2E2D" w:rsidRDefault="00377DC9">
      <w:pPr>
        <w:pStyle w:val="ListParagraph"/>
        <w:numPr>
          <w:ilvl w:val="0"/>
          <w:numId w:val="11"/>
        </w:numPr>
      </w:pPr>
      <w:r>
        <w:t>You can permanently store the contents of the index using the below command.</w:t>
      </w:r>
    </w:p>
    <w:p w14:paraId="78F460BD" w14:textId="78F4DB6D" w:rsidR="007E2E2D" w:rsidRDefault="007E2E2D" w:rsidP="007E2E2D">
      <w:pPr>
        <w:ind w:left="360"/>
      </w:pPr>
      <w:r>
        <w:rPr>
          <w:rStyle w:val="Emphasis"/>
        </w:rPr>
        <w:t>Try It:</w:t>
      </w:r>
      <w:r>
        <w:t xml:space="preserve"> </w:t>
      </w:r>
    </w:p>
    <w:p w14:paraId="523034CF" w14:textId="5D76AD67" w:rsidR="007E2E2D" w:rsidRDefault="007E2E2D" w:rsidP="007E2E2D">
      <w:pPr>
        <w:rPr>
          <w:rFonts w:ascii="Consolas" w:hAnsi="Consolas"/>
        </w:rPr>
      </w:pPr>
      <w:r w:rsidRPr="003025DA">
        <w:rPr>
          <w:rFonts w:ascii="Consolas" w:hAnsi="Consolas"/>
          <w:noProof/>
        </w:rPr>
        <w:t xml:space="preserve">   </w:t>
      </w:r>
      <w:r w:rsidR="00377DC9" w:rsidRPr="003025DA">
        <w:rPr>
          <w:rFonts w:ascii="Consolas" w:hAnsi="Consolas"/>
        </w:rPr>
        <w:t>git commit -m "commit message"</w:t>
      </w:r>
    </w:p>
    <w:p w14:paraId="56E6384C" w14:textId="11496DFD" w:rsidR="00831683" w:rsidRDefault="00831683" w:rsidP="007E2E2D">
      <w:pPr>
        <w:rPr>
          <w:rFonts w:ascii="Consolas" w:hAnsi="Consolas"/>
        </w:rPr>
      </w:pPr>
      <w:r>
        <w:rPr>
          <w:rFonts w:ascii="Consolas" w:hAnsi="Consolas"/>
        </w:rPr>
        <w:t xml:space="preserve">   </w:t>
      </w:r>
    </w:p>
    <w:p w14:paraId="490D467F" w14:textId="046A7199" w:rsidR="00831683" w:rsidRPr="003025DA" w:rsidRDefault="00831683" w:rsidP="007E2E2D">
      <w:pPr>
        <w:rPr>
          <w:rFonts w:ascii="Consolas" w:hAnsi="Consolas"/>
        </w:rPr>
      </w:pPr>
      <w:r>
        <w:rPr>
          <w:rFonts w:ascii="Consolas" w:hAnsi="Consolas"/>
        </w:rPr>
        <w:t xml:space="preserve">   Files went into staging.</w:t>
      </w:r>
    </w:p>
    <w:p w14:paraId="57552B95" w14:textId="77777777" w:rsidR="00377DC9" w:rsidRPr="00377DC9" w:rsidRDefault="00377DC9" w:rsidP="00377DC9"/>
    <w:p w14:paraId="5B52E827" w14:textId="1B95D7F7" w:rsidR="00377DC9" w:rsidRDefault="00377DC9">
      <w:pPr>
        <w:pStyle w:val="ListParagraph"/>
        <w:numPr>
          <w:ilvl w:val="0"/>
          <w:numId w:val="11"/>
        </w:numPr>
      </w:pPr>
      <w:r>
        <w:t>Viewing project history</w:t>
      </w:r>
    </w:p>
    <w:p w14:paraId="16A10699" w14:textId="77777777" w:rsidR="00377DC9" w:rsidRDefault="00377DC9" w:rsidP="00377DC9">
      <w:pPr>
        <w:ind w:left="360"/>
      </w:pPr>
      <w:r>
        <w:rPr>
          <w:rStyle w:val="Emphasis"/>
        </w:rPr>
        <w:t>Try It:</w:t>
      </w:r>
      <w:r>
        <w:t xml:space="preserve"> </w:t>
      </w:r>
    </w:p>
    <w:p w14:paraId="1D99E256" w14:textId="1DC58F42" w:rsidR="00377DC9" w:rsidRPr="003025DA" w:rsidRDefault="00377DC9" w:rsidP="007E2E2D">
      <w:pPr>
        <w:rPr>
          <w:rFonts w:ascii="Consolas" w:hAnsi="Consolas"/>
        </w:rPr>
      </w:pPr>
      <w:r w:rsidRPr="003025DA">
        <w:rPr>
          <w:rFonts w:ascii="Consolas" w:hAnsi="Consolas"/>
          <w:noProof/>
        </w:rPr>
        <w:t xml:space="preserve">      </w:t>
      </w:r>
      <w:r w:rsidRPr="003025DA">
        <w:rPr>
          <w:rFonts w:ascii="Consolas" w:hAnsi="Consolas"/>
        </w:rPr>
        <w:t>git log</w:t>
      </w:r>
    </w:p>
    <w:p w14:paraId="720A869D" w14:textId="13684B2E" w:rsidR="007E2E2D" w:rsidRDefault="007E2E2D" w:rsidP="007E2E2D"/>
    <w:bookmarkEnd w:id="1"/>
    <w:bookmarkEnd w:id="2"/>
    <w:bookmarkEnd w:id="3"/>
    <w:p w14:paraId="25E88C55" w14:textId="05E1F866" w:rsidR="005C6D45" w:rsidRDefault="00493CDA" w:rsidP="000F00E7">
      <w:pPr>
        <w:pStyle w:val="Heading1"/>
      </w:pPr>
      <w:r>
        <w:t>Managing Branches:</w:t>
      </w:r>
    </w:p>
    <w:p w14:paraId="44DFFC73" w14:textId="6C9DF465" w:rsidR="009F199A" w:rsidRDefault="009F199A">
      <w:r>
        <w:t xml:space="preserve">A single Git repository can maintain multiple branches of development. </w:t>
      </w:r>
    </w:p>
    <w:p w14:paraId="0AEEF336" w14:textId="362DCAC4" w:rsidR="009F199A" w:rsidRDefault="009F199A">
      <w:pPr>
        <w:pStyle w:val="ListParagraph"/>
        <w:numPr>
          <w:ilvl w:val="0"/>
          <w:numId w:val="12"/>
        </w:numPr>
      </w:pPr>
      <w:r>
        <w:t>To create a new branch named "branch_name", use.</w:t>
      </w:r>
    </w:p>
    <w:p w14:paraId="0BF5274D" w14:textId="77777777" w:rsidR="009F199A" w:rsidRDefault="009F199A" w:rsidP="009F199A">
      <w:pPr>
        <w:ind w:left="360"/>
      </w:pPr>
      <w:r>
        <w:rPr>
          <w:rStyle w:val="Emphasis"/>
        </w:rPr>
        <w:t>Try It:</w:t>
      </w:r>
      <w:r>
        <w:t xml:space="preserve"> </w:t>
      </w:r>
    </w:p>
    <w:p w14:paraId="56F16FCA" w14:textId="56A2828B" w:rsidR="009F199A" w:rsidRPr="003025DA" w:rsidRDefault="009F199A" w:rsidP="009F199A">
      <w:pPr>
        <w:rPr>
          <w:rFonts w:ascii="Consolas" w:hAnsi="Consolas"/>
        </w:rPr>
      </w:pPr>
      <w:r>
        <w:rPr>
          <w:noProof/>
        </w:rPr>
        <w:t xml:space="preserve">      </w:t>
      </w:r>
      <w:r w:rsidRPr="003025DA">
        <w:rPr>
          <w:rFonts w:ascii="Consolas" w:hAnsi="Consolas"/>
        </w:rPr>
        <w:t>git branch branch_name</w:t>
      </w:r>
    </w:p>
    <w:p w14:paraId="3376FC1E" w14:textId="76B2DAC5" w:rsidR="009F199A" w:rsidRDefault="009F199A" w:rsidP="009F199A"/>
    <w:p w14:paraId="467FA988" w14:textId="77777777" w:rsidR="009F199A" w:rsidRPr="009F199A" w:rsidRDefault="009F199A" w:rsidP="009F199A"/>
    <w:p w14:paraId="3BC768D6" w14:textId="79F72070" w:rsidR="009F199A" w:rsidRDefault="009F199A">
      <w:pPr>
        <w:pStyle w:val="ListParagraph"/>
        <w:numPr>
          <w:ilvl w:val="0"/>
          <w:numId w:val="12"/>
        </w:numPr>
      </w:pPr>
      <w:r>
        <w:lastRenderedPageBreak/>
        <w:t>To list all branches</w:t>
      </w:r>
    </w:p>
    <w:p w14:paraId="6C0DB8B6" w14:textId="77777777" w:rsidR="009F199A" w:rsidRDefault="009F199A" w:rsidP="009F199A">
      <w:pPr>
        <w:ind w:left="360"/>
      </w:pPr>
      <w:r>
        <w:rPr>
          <w:rStyle w:val="Emphasis"/>
        </w:rPr>
        <w:t>Try It:</w:t>
      </w:r>
      <w:r>
        <w:t xml:space="preserve"> </w:t>
      </w:r>
    </w:p>
    <w:p w14:paraId="657413E7" w14:textId="37194930" w:rsidR="009F199A" w:rsidRPr="003025DA" w:rsidRDefault="009F199A" w:rsidP="009F199A">
      <w:pPr>
        <w:rPr>
          <w:rFonts w:ascii="Consolas" w:hAnsi="Consolas"/>
        </w:rPr>
      </w:pPr>
      <w:r w:rsidRPr="009F199A">
        <w:rPr>
          <w:i/>
          <w:iCs/>
          <w:noProof/>
        </w:rPr>
        <w:t xml:space="preserve">      </w:t>
      </w:r>
      <w:r w:rsidRPr="003025DA">
        <w:rPr>
          <w:rFonts w:ascii="Consolas" w:hAnsi="Consolas"/>
        </w:rPr>
        <w:t>git branch</w:t>
      </w:r>
    </w:p>
    <w:p w14:paraId="601993F3" w14:textId="504DAD83" w:rsidR="009F199A" w:rsidRDefault="009F199A" w:rsidP="009F199A"/>
    <w:p w14:paraId="4F066B6E" w14:textId="259BBC07" w:rsidR="009F199A" w:rsidRPr="009F199A" w:rsidRDefault="009F199A" w:rsidP="009F199A">
      <w:r>
        <w:t>Output: Default branch name “master” and newly created branch will be visible</w:t>
      </w:r>
    </w:p>
    <w:p w14:paraId="48DF8C2E" w14:textId="6914F9F7" w:rsidR="009F199A" w:rsidRDefault="009F199A">
      <w:pPr>
        <w:pStyle w:val="ListParagraph"/>
        <w:numPr>
          <w:ilvl w:val="0"/>
          <w:numId w:val="12"/>
        </w:numPr>
      </w:pPr>
      <w:r>
        <w:t>To start working on another branch you can switch branches using the below command.</w:t>
      </w:r>
    </w:p>
    <w:p w14:paraId="43119767" w14:textId="77777777" w:rsidR="009F199A" w:rsidRDefault="009F199A" w:rsidP="009F199A">
      <w:pPr>
        <w:ind w:left="360"/>
      </w:pPr>
      <w:r>
        <w:rPr>
          <w:rStyle w:val="Emphasis"/>
        </w:rPr>
        <w:t>Try It:</w:t>
      </w:r>
      <w:r>
        <w:t xml:space="preserve"> </w:t>
      </w:r>
    </w:p>
    <w:p w14:paraId="14EA2A54" w14:textId="70FE0713" w:rsidR="009F199A" w:rsidRPr="003025DA" w:rsidRDefault="009F199A" w:rsidP="009F199A">
      <w:pPr>
        <w:rPr>
          <w:rFonts w:ascii="Consolas" w:hAnsi="Consolas"/>
        </w:rPr>
      </w:pPr>
      <w:r>
        <w:rPr>
          <w:noProof/>
        </w:rPr>
        <w:t xml:space="preserve">      </w:t>
      </w:r>
      <w:r w:rsidRPr="003025DA">
        <w:rPr>
          <w:rFonts w:ascii="Consolas" w:hAnsi="Consolas"/>
        </w:rPr>
        <w:t>git switch branch_name</w:t>
      </w:r>
    </w:p>
    <w:p w14:paraId="5C62539E" w14:textId="432ECE02" w:rsidR="009F199A" w:rsidRDefault="009F199A" w:rsidP="009F199A"/>
    <w:p w14:paraId="75A1F4FF" w14:textId="6AED5210" w:rsidR="009F199A" w:rsidRPr="00377DC9" w:rsidRDefault="009F199A" w:rsidP="009F199A">
      <w:pPr>
        <w:rPr>
          <w:i/>
          <w:iCs/>
        </w:rPr>
      </w:pPr>
      <w:r>
        <w:t xml:space="preserve">Now make any changes in your repo, add changes to staging, and finally commit your changes then move to the default master branch. Now you will observe that changes made by you will no longer be available in the default “master” branch. </w:t>
      </w:r>
    </w:p>
    <w:p w14:paraId="6B4834EA" w14:textId="0616777D" w:rsidR="009F199A" w:rsidRDefault="009F199A">
      <w:pPr>
        <w:pStyle w:val="ListParagraph"/>
        <w:numPr>
          <w:ilvl w:val="0"/>
          <w:numId w:val="12"/>
        </w:numPr>
      </w:pPr>
      <w:r>
        <w:t>To bring changes into the master branch you have to merge your created branch with the master using the below command</w:t>
      </w:r>
    </w:p>
    <w:p w14:paraId="4C22D6DD" w14:textId="77777777" w:rsidR="009F199A" w:rsidRDefault="009F199A" w:rsidP="009F199A">
      <w:pPr>
        <w:ind w:left="360"/>
      </w:pPr>
      <w:r>
        <w:rPr>
          <w:rStyle w:val="Emphasis"/>
        </w:rPr>
        <w:t>Try It:</w:t>
      </w:r>
      <w:r>
        <w:t xml:space="preserve"> </w:t>
      </w:r>
    </w:p>
    <w:p w14:paraId="6F99BED0" w14:textId="6733719C" w:rsidR="009F199A" w:rsidRPr="003025DA" w:rsidRDefault="009F199A" w:rsidP="009F199A">
      <w:pPr>
        <w:rPr>
          <w:rFonts w:ascii="Consolas" w:hAnsi="Consolas"/>
        </w:rPr>
      </w:pPr>
      <w:r>
        <w:rPr>
          <w:noProof/>
        </w:rPr>
        <w:t xml:space="preserve">   </w:t>
      </w:r>
      <w:r w:rsidRPr="003025DA">
        <w:rPr>
          <w:rFonts w:ascii="Consolas" w:hAnsi="Consolas"/>
          <w:noProof/>
        </w:rPr>
        <w:t xml:space="preserve">   </w:t>
      </w:r>
      <w:r w:rsidRPr="003025DA">
        <w:rPr>
          <w:rFonts w:ascii="Consolas" w:hAnsi="Consolas"/>
        </w:rPr>
        <w:t>git merge branch_name</w:t>
      </w:r>
    </w:p>
    <w:p w14:paraId="3B9A5719" w14:textId="2B0C3100" w:rsidR="009F199A" w:rsidRDefault="009F199A" w:rsidP="009F199A"/>
    <w:p w14:paraId="0DC09B74" w14:textId="77777777" w:rsidR="009F199A" w:rsidRPr="00377DC9" w:rsidRDefault="009F199A" w:rsidP="009F199A">
      <w:pPr>
        <w:rPr>
          <w:i/>
          <w:iCs/>
        </w:rPr>
      </w:pPr>
    </w:p>
    <w:p w14:paraId="26356C6A" w14:textId="3B0ECD82" w:rsidR="009F199A" w:rsidRDefault="009F199A">
      <w:pPr>
        <w:pStyle w:val="ListParagraph"/>
        <w:numPr>
          <w:ilvl w:val="0"/>
          <w:numId w:val="12"/>
        </w:numPr>
      </w:pPr>
      <w:r>
        <w:t>To see all commit history using nice graph representation.</w:t>
      </w:r>
    </w:p>
    <w:p w14:paraId="6A8CE324" w14:textId="77777777" w:rsidR="009F199A" w:rsidRDefault="009F199A" w:rsidP="009F199A">
      <w:pPr>
        <w:ind w:left="360"/>
      </w:pPr>
      <w:r>
        <w:rPr>
          <w:rStyle w:val="Emphasis"/>
        </w:rPr>
        <w:t>Try It:</w:t>
      </w:r>
      <w:r>
        <w:t xml:space="preserve"> </w:t>
      </w:r>
    </w:p>
    <w:p w14:paraId="39F2C49B" w14:textId="54F781C5" w:rsidR="009F199A" w:rsidRPr="003025DA" w:rsidRDefault="009F199A" w:rsidP="009F199A">
      <w:pPr>
        <w:rPr>
          <w:rFonts w:ascii="Consolas" w:hAnsi="Consolas"/>
        </w:rPr>
      </w:pPr>
      <w:r>
        <w:rPr>
          <w:noProof/>
        </w:rPr>
        <w:t xml:space="preserve">      </w:t>
      </w:r>
      <w:r w:rsidRPr="003025DA">
        <w:rPr>
          <w:rFonts w:ascii="Consolas" w:hAnsi="Consolas"/>
        </w:rPr>
        <w:t>git log –graph</w:t>
      </w:r>
    </w:p>
    <w:p w14:paraId="10B4E063" w14:textId="363A4134" w:rsidR="009F199A" w:rsidRDefault="009F199A" w:rsidP="009F199A"/>
    <w:p w14:paraId="73E42B2C" w14:textId="77777777" w:rsidR="009F199A" w:rsidRPr="00377DC9" w:rsidRDefault="009F199A" w:rsidP="009F199A">
      <w:pPr>
        <w:rPr>
          <w:i/>
          <w:iCs/>
        </w:rPr>
      </w:pPr>
    </w:p>
    <w:p w14:paraId="2E8BB340" w14:textId="77FB88EF" w:rsidR="009F199A" w:rsidRDefault="009F199A">
      <w:pPr>
        <w:pStyle w:val="ListParagraph"/>
        <w:numPr>
          <w:ilvl w:val="0"/>
          <w:numId w:val="12"/>
        </w:numPr>
      </w:pPr>
      <w:r>
        <w:t>To delete the branch.</w:t>
      </w:r>
    </w:p>
    <w:p w14:paraId="40685EFD" w14:textId="77777777" w:rsidR="009F199A" w:rsidRDefault="009F199A" w:rsidP="009F199A">
      <w:pPr>
        <w:ind w:left="360"/>
      </w:pPr>
      <w:r>
        <w:rPr>
          <w:rStyle w:val="Emphasis"/>
        </w:rPr>
        <w:t>Try It:</w:t>
      </w:r>
      <w:r>
        <w:t xml:space="preserve"> </w:t>
      </w:r>
    </w:p>
    <w:p w14:paraId="7F10E759" w14:textId="5D775242" w:rsidR="009F199A" w:rsidRPr="003025DA" w:rsidRDefault="009F199A" w:rsidP="009F199A">
      <w:pPr>
        <w:rPr>
          <w:rFonts w:ascii="Consolas" w:hAnsi="Consolas"/>
        </w:rPr>
      </w:pPr>
      <w:r>
        <w:rPr>
          <w:noProof/>
        </w:rPr>
        <w:t xml:space="preserve">      </w:t>
      </w:r>
      <w:r w:rsidRPr="003025DA">
        <w:rPr>
          <w:rFonts w:ascii="Consolas" w:hAnsi="Consolas"/>
        </w:rPr>
        <w:t>git branch -d branch_name</w:t>
      </w:r>
    </w:p>
    <w:p w14:paraId="1ABF5319" w14:textId="43B00395" w:rsidR="009F199A" w:rsidRDefault="009F199A" w:rsidP="009F199A"/>
    <w:p w14:paraId="52865647" w14:textId="415CF5E8" w:rsidR="009F199A" w:rsidRDefault="009F199A" w:rsidP="009F199A">
      <w:r>
        <w:lastRenderedPageBreak/>
        <w:t>Note: This command ensures that the changes in the experimental branch are already in the current branch.</w:t>
      </w:r>
    </w:p>
    <w:p w14:paraId="2652AAA9" w14:textId="77777777" w:rsidR="009F199A" w:rsidRDefault="009F199A" w:rsidP="009F199A"/>
    <w:p w14:paraId="3EFB970A" w14:textId="623376B9" w:rsidR="009F199A" w:rsidRDefault="009F199A">
      <w:pPr>
        <w:pStyle w:val="ListParagraph"/>
        <w:numPr>
          <w:ilvl w:val="0"/>
          <w:numId w:val="12"/>
        </w:numPr>
      </w:pPr>
      <w:r>
        <w:t>If you have experimented with something in a branch and you don’t want to include those changes in the main branch then</w:t>
      </w:r>
    </w:p>
    <w:p w14:paraId="54DE378B" w14:textId="77777777" w:rsidR="009F199A" w:rsidRDefault="009F199A" w:rsidP="009F199A">
      <w:pPr>
        <w:ind w:left="360"/>
      </w:pPr>
      <w:r>
        <w:rPr>
          <w:rStyle w:val="Emphasis"/>
        </w:rPr>
        <w:t>Try It:</w:t>
      </w:r>
      <w:r>
        <w:t xml:space="preserve"> </w:t>
      </w:r>
    </w:p>
    <w:p w14:paraId="6C05B253" w14:textId="40022CA3" w:rsidR="009F199A" w:rsidRPr="003025DA" w:rsidRDefault="009F199A" w:rsidP="009F199A">
      <w:pPr>
        <w:rPr>
          <w:rFonts w:ascii="Consolas" w:hAnsi="Consolas"/>
        </w:rPr>
      </w:pPr>
      <w:r>
        <w:rPr>
          <w:noProof/>
        </w:rPr>
        <w:t xml:space="preserve">      </w:t>
      </w:r>
      <w:r w:rsidRPr="003025DA">
        <w:rPr>
          <w:rFonts w:ascii="Consolas" w:hAnsi="Consolas"/>
        </w:rPr>
        <w:t>git branch -D branch_name</w:t>
      </w:r>
    </w:p>
    <w:p w14:paraId="460D0043" w14:textId="77777777" w:rsidR="009F199A" w:rsidRPr="00377DC9" w:rsidRDefault="009F199A" w:rsidP="009F199A">
      <w:pPr>
        <w:rPr>
          <w:i/>
          <w:iCs/>
        </w:rPr>
      </w:pPr>
    </w:p>
    <w:p w14:paraId="611F5AE5" w14:textId="77777777" w:rsidR="009F199A" w:rsidRDefault="009F199A"/>
    <w:p w14:paraId="3F5E752A" w14:textId="2EE1CB4C" w:rsidR="005C6D45" w:rsidRPr="000F00E7" w:rsidRDefault="00493CDA"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sidRPr="00493CDA">
        <w:rPr>
          <w:rFonts w:asciiTheme="majorHAnsi" w:eastAsiaTheme="majorEastAsia" w:hAnsiTheme="majorHAnsi" w:cstheme="majorBidi"/>
          <w:color w:val="3B3838" w:themeColor="background2" w:themeShade="40"/>
          <w:kern w:val="28"/>
          <w:sz w:val="52"/>
          <w:szCs w:val="52"/>
          <w14:ligatures w14:val="standard"/>
          <w14:numForm w14:val="oldStyle"/>
        </w:rPr>
        <w:t xml:space="preserve">Using Git for </w:t>
      </w:r>
      <w:r>
        <w:rPr>
          <w:rFonts w:asciiTheme="majorHAnsi" w:eastAsiaTheme="majorEastAsia" w:hAnsiTheme="majorHAnsi" w:cstheme="majorBidi"/>
          <w:color w:val="3B3838" w:themeColor="background2" w:themeShade="40"/>
          <w:kern w:val="28"/>
          <w:sz w:val="52"/>
          <w:szCs w:val="52"/>
          <w14:ligatures w14:val="standard"/>
          <w14:numForm w14:val="oldStyle"/>
        </w:rPr>
        <w:t>C</w:t>
      </w:r>
      <w:r w:rsidRPr="00493CDA">
        <w:rPr>
          <w:rFonts w:asciiTheme="majorHAnsi" w:eastAsiaTheme="majorEastAsia" w:hAnsiTheme="majorHAnsi" w:cstheme="majorBidi"/>
          <w:color w:val="3B3838" w:themeColor="background2" w:themeShade="40"/>
          <w:kern w:val="28"/>
          <w:sz w:val="52"/>
          <w:szCs w:val="52"/>
          <w14:ligatures w14:val="standard"/>
          <w14:numForm w14:val="oldStyle"/>
        </w:rPr>
        <w:t>ollaboration</w:t>
      </w:r>
    </w:p>
    <w:p w14:paraId="49793339" w14:textId="2DD2F2B3" w:rsidR="00786AA7" w:rsidRDefault="003C3CE2">
      <w:pPr>
        <w:pStyle w:val="ListParagraph"/>
        <w:numPr>
          <w:ilvl w:val="0"/>
          <w:numId w:val="13"/>
        </w:numPr>
      </w:pPr>
      <w:r>
        <w:t>Clone a repo</w:t>
      </w:r>
    </w:p>
    <w:p w14:paraId="49AEE3AE" w14:textId="77777777" w:rsidR="00786AA7" w:rsidRDefault="00786AA7" w:rsidP="00786AA7">
      <w:pPr>
        <w:ind w:left="360"/>
      </w:pPr>
      <w:r>
        <w:rPr>
          <w:rStyle w:val="Emphasis"/>
        </w:rPr>
        <w:t>Try It:</w:t>
      </w:r>
      <w:r>
        <w:t xml:space="preserve"> </w:t>
      </w:r>
    </w:p>
    <w:p w14:paraId="5561591C" w14:textId="0A85EB6E" w:rsidR="00786AA7" w:rsidRPr="003025DA" w:rsidRDefault="00786AA7" w:rsidP="00786AA7">
      <w:pPr>
        <w:rPr>
          <w:rFonts w:ascii="Consolas" w:hAnsi="Consolas"/>
        </w:rPr>
      </w:pPr>
      <w:r>
        <w:rPr>
          <w:noProof/>
        </w:rPr>
        <w:t xml:space="preserve">      </w:t>
      </w:r>
      <w:r w:rsidR="003C3CE2" w:rsidRPr="003025DA">
        <w:rPr>
          <w:rFonts w:ascii="Consolas" w:hAnsi="Consolas"/>
        </w:rPr>
        <w:t>git clone repo_url</w:t>
      </w:r>
    </w:p>
    <w:p w14:paraId="48B4500B" w14:textId="0397CE37" w:rsidR="00786AA7" w:rsidRDefault="00786AA7" w:rsidP="00786AA7"/>
    <w:p w14:paraId="71CEBAB7" w14:textId="77777777" w:rsidR="003C3CE2" w:rsidRDefault="003C3CE2" w:rsidP="00786AA7"/>
    <w:p w14:paraId="7A822084" w14:textId="13B4498C" w:rsidR="00786AA7" w:rsidRDefault="003C3CE2">
      <w:pPr>
        <w:pStyle w:val="ListParagraph"/>
        <w:numPr>
          <w:ilvl w:val="0"/>
          <w:numId w:val="13"/>
        </w:numPr>
      </w:pPr>
      <w:r>
        <w:t>Now change your directory to the newly cloned repo</w:t>
      </w:r>
    </w:p>
    <w:p w14:paraId="6D265383" w14:textId="77777777" w:rsidR="00786AA7" w:rsidRDefault="00786AA7" w:rsidP="00786AA7">
      <w:pPr>
        <w:ind w:left="360"/>
      </w:pPr>
      <w:r>
        <w:rPr>
          <w:rStyle w:val="Emphasis"/>
        </w:rPr>
        <w:t>Try It:</w:t>
      </w:r>
      <w:r>
        <w:t xml:space="preserve"> </w:t>
      </w:r>
    </w:p>
    <w:p w14:paraId="725EABDE" w14:textId="6B20A4A6" w:rsidR="00786AA7" w:rsidRPr="003025DA" w:rsidRDefault="00786AA7" w:rsidP="00786AA7">
      <w:pPr>
        <w:rPr>
          <w:rFonts w:ascii="Consolas" w:hAnsi="Consolas"/>
        </w:rPr>
      </w:pPr>
      <w:r>
        <w:rPr>
          <w:noProof/>
        </w:rPr>
        <w:t xml:space="preserve">      </w:t>
      </w:r>
      <w:r w:rsidR="003C3CE2" w:rsidRPr="003025DA">
        <w:rPr>
          <w:rFonts w:ascii="Consolas" w:hAnsi="Consolas"/>
        </w:rPr>
        <w:t>cd path_to_cloned_repo</w:t>
      </w:r>
    </w:p>
    <w:p w14:paraId="34F4576A" w14:textId="26774F04" w:rsidR="00786AA7" w:rsidRDefault="00786AA7" w:rsidP="00786AA7"/>
    <w:p w14:paraId="4A1F131C" w14:textId="77777777" w:rsidR="003C3CE2" w:rsidRDefault="003C3CE2" w:rsidP="00786AA7"/>
    <w:p w14:paraId="2DA7B33B" w14:textId="7F4AB797" w:rsidR="00786AA7" w:rsidRDefault="003C3CE2">
      <w:pPr>
        <w:pStyle w:val="ListParagraph"/>
        <w:numPr>
          <w:ilvl w:val="0"/>
          <w:numId w:val="13"/>
        </w:numPr>
      </w:pPr>
      <w:r>
        <w:t>Now make any changes and commit it</w:t>
      </w:r>
    </w:p>
    <w:p w14:paraId="1593A47F" w14:textId="77777777" w:rsidR="00786AA7" w:rsidRDefault="00786AA7" w:rsidP="00786AA7">
      <w:pPr>
        <w:ind w:left="360"/>
      </w:pPr>
      <w:r>
        <w:rPr>
          <w:rStyle w:val="Emphasis"/>
        </w:rPr>
        <w:t>Try It:</w:t>
      </w:r>
      <w:r>
        <w:t xml:space="preserve"> </w:t>
      </w:r>
    </w:p>
    <w:p w14:paraId="5C1A493E" w14:textId="561A6B13" w:rsidR="00786AA7" w:rsidRPr="003025DA" w:rsidRDefault="00786AA7" w:rsidP="00786AA7">
      <w:pPr>
        <w:rPr>
          <w:rFonts w:ascii="Consolas" w:hAnsi="Consolas"/>
        </w:rPr>
      </w:pPr>
      <w:r w:rsidRPr="003025DA">
        <w:rPr>
          <w:rFonts w:ascii="Consolas" w:hAnsi="Consolas"/>
          <w:noProof/>
        </w:rPr>
        <w:t xml:space="preserve">      </w:t>
      </w:r>
      <w:r w:rsidR="003C3CE2" w:rsidRPr="003025DA">
        <w:rPr>
          <w:rFonts w:ascii="Consolas" w:hAnsi="Consolas"/>
        </w:rPr>
        <w:t>git commit -a -m "commit_message"</w:t>
      </w:r>
    </w:p>
    <w:p w14:paraId="7778B6B2" w14:textId="252CFE07" w:rsidR="00786AA7" w:rsidRDefault="00786AA7" w:rsidP="00786AA7"/>
    <w:p w14:paraId="4A1A18C0" w14:textId="77777777" w:rsidR="003C3CE2" w:rsidRDefault="003C3CE2" w:rsidP="00786AA7"/>
    <w:p w14:paraId="70423567" w14:textId="139B694B" w:rsidR="00786AA7" w:rsidRDefault="003C3CE2">
      <w:pPr>
        <w:pStyle w:val="ListParagraph"/>
        <w:numPr>
          <w:ilvl w:val="0"/>
          <w:numId w:val="13"/>
        </w:numPr>
      </w:pPr>
      <w:r>
        <w:t>Push a repo</w:t>
      </w:r>
    </w:p>
    <w:p w14:paraId="3707B56B" w14:textId="77777777" w:rsidR="00786AA7" w:rsidRDefault="00786AA7" w:rsidP="00786AA7">
      <w:pPr>
        <w:ind w:left="360"/>
      </w:pPr>
      <w:r>
        <w:rPr>
          <w:rStyle w:val="Emphasis"/>
        </w:rPr>
        <w:t>Try It:</w:t>
      </w:r>
      <w:r>
        <w:t xml:space="preserve"> </w:t>
      </w:r>
    </w:p>
    <w:p w14:paraId="3DC78D3B" w14:textId="375939A5" w:rsidR="00786AA7" w:rsidRPr="003025DA" w:rsidRDefault="00786AA7" w:rsidP="00786AA7">
      <w:pPr>
        <w:rPr>
          <w:rFonts w:ascii="Consolas" w:hAnsi="Consolas"/>
        </w:rPr>
      </w:pPr>
      <w:r>
        <w:rPr>
          <w:noProof/>
        </w:rPr>
        <w:lastRenderedPageBreak/>
        <w:t xml:space="preserve">      </w:t>
      </w:r>
      <w:r w:rsidR="00323511" w:rsidRPr="003025DA">
        <w:rPr>
          <w:rFonts w:ascii="Consolas" w:hAnsi="Consolas"/>
        </w:rPr>
        <w:t>git push origin "branch_name"</w:t>
      </w:r>
    </w:p>
    <w:p w14:paraId="2B81F597" w14:textId="77777777" w:rsidR="00786AA7" w:rsidRDefault="00786AA7" w:rsidP="00786AA7"/>
    <w:p w14:paraId="62FB8595" w14:textId="436430D6" w:rsidR="00786AA7" w:rsidRDefault="003C3CE2" w:rsidP="003C3CE2">
      <w:r>
        <w:t>If more than one person is working in same repo then you might get error during push because other developer might have made changes in github repo which is not available in your local repo</w:t>
      </w:r>
    </w:p>
    <w:p w14:paraId="2D368FE6" w14:textId="445ED6C5" w:rsidR="00786AA7" w:rsidRDefault="00323511">
      <w:pPr>
        <w:pStyle w:val="ListParagraph"/>
        <w:numPr>
          <w:ilvl w:val="0"/>
          <w:numId w:val="13"/>
        </w:numPr>
      </w:pPr>
      <w:r>
        <w:t>To fix that issue you can use git fetch or git pull command git pull is equivalent git fetch and git merge git pull bring changes from remote repo into local and merge the change into your local repo</w:t>
      </w:r>
    </w:p>
    <w:p w14:paraId="213B230E" w14:textId="77777777" w:rsidR="00786AA7" w:rsidRDefault="00786AA7" w:rsidP="00786AA7">
      <w:pPr>
        <w:ind w:left="360"/>
      </w:pPr>
      <w:r>
        <w:rPr>
          <w:rStyle w:val="Emphasis"/>
        </w:rPr>
        <w:t>Try It:</w:t>
      </w:r>
      <w:r>
        <w:t xml:space="preserve"> </w:t>
      </w:r>
    </w:p>
    <w:p w14:paraId="74BC81E9" w14:textId="62D94A30" w:rsidR="00786AA7" w:rsidRPr="003025DA" w:rsidRDefault="00786AA7" w:rsidP="00786AA7">
      <w:pPr>
        <w:rPr>
          <w:rFonts w:ascii="Consolas" w:hAnsi="Consolas"/>
        </w:rPr>
      </w:pPr>
      <w:r w:rsidRPr="003025DA">
        <w:rPr>
          <w:rFonts w:ascii="Consolas" w:hAnsi="Consolas"/>
          <w:noProof/>
        </w:rPr>
        <w:t xml:space="preserve">      </w:t>
      </w:r>
      <w:r w:rsidR="00323511" w:rsidRPr="003025DA">
        <w:rPr>
          <w:rFonts w:ascii="Consolas" w:hAnsi="Consolas"/>
        </w:rPr>
        <w:t>git pull</w:t>
      </w:r>
    </w:p>
    <w:p w14:paraId="7ED0BFD3" w14:textId="77777777" w:rsidR="00786AA7" w:rsidRDefault="00786AA7" w:rsidP="00786AA7"/>
    <w:p w14:paraId="0FB9FF67" w14:textId="21E7B23E" w:rsidR="005C6D45" w:rsidRDefault="00323511" w:rsidP="00786AA7">
      <w:r>
        <w:t>git fetch bring changes from remote repo and allow us to review and resolve any conflict and after that we can manually commit the new changes.</w:t>
      </w:r>
    </w:p>
    <w:p w14:paraId="330FA2C8" w14:textId="77777777" w:rsidR="00323511" w:rsidRDefault="00323511" w:rsidP="00323511">
      <w:pPr>
        <w:ind w:left="360"/>
      </w:pPr>
      <w:r>
        <w:rPr>
          <w:rStyle w:val="Emphasis"/>
        </w:rPr>
        <w:t>Try It:</w:t>
      </w:r>
      <w:r>
        <w:t xml:space="preserve"> </w:t>
      </w:r>
    </w:p>
    <w:p w14:paraId="4176B3E5" w14:textId="77777777" w:rsidR="00323511" w:rsidRPr="003025DA" w:rsidRDefault="00323511" w:rsidP="00323511">
      <w:pPr>
        <w:rPr>
          <w:rFonts w:ascii="Consolas" w:hAnsi="Consolas"/>
        </w:rPr>
      </w:pPr>
      <w:r w:rsidRPr="003025DA">
        <w:rPr>
          <w:rFonts w:ascii="Consolas" w:hAnsi="Consolas"/>
          <w:noProof/>
        </w:rPr>
        <w:t xml:space="preserve">      </w:t>
      </w:r>
      <w:r w:rsidRPr="003025DA">
        <w:rPr>
          <w:rFonts w:ascii="Consolas" w:hAnsi="Consolas"/>
        </w:rPr>
        <w:t xml:space="preserve">git fetch </w:t>
      </w:r>
    </w:p>
    <w:p w14:paraId="79E4AB85" w14:textId="26AD492C" w:rsidR="00323511" w:rsidRPr="003025DA" w:rsidRDefault="00323511" w:rsidP="00323511">
      <w:pPr>
        <w:rPr>
          <w:rFonts w:ascii="Consolas" w:hAnsi="Consolas"/>
        </w:rPr>
      </w:pPr>
      <w:r w:rsidRPr="003025DA">
        <w:rPr>
          <w:rFonts w:ascii="Consolas" w:hAnsi="Consolas"/>
        </w:rPr>
        <w:t xml:space="preserve">      git merge</w:t>
      </w:r>
    </w:p>
    <w:p w14:paraId="24F80116" w14:textId="594E79FD" w:rsidR="00323511" w:rsidRDefault="00323511" w:rsidP="00323511"/>
    <w:p w14:paraId="32578485" w14:textId="33C25686" w:rsidR="00323511" w:rsidRDefault="00323511">
      <w:pPr>
        <w:pStyle w:val="ListParagraph"/>
        <w:numPr>
          <w:ilvl w:val="0"/>
          <w:numId w:val="13"/>
        </w:numPr>
      </w:pPr>
      <w:r>
        <w:t>Now you can push your changes to github</w:t>
      </w:r>
    </w:p>
    <w:p w14:paraId="6283AB98" w14:textId="77777777" w:rsidR="00323511" w:rsidRDefault="00323511" w:rsidP="00323511">
      <w:pPr>
        <w:ind w:left="360"/>
      </w:pPr>
      <w:r>
        <w:rPr>
          <w:rStyle w:val="Emphasis"/>
        </w:rPr>
        <w:t>Try It:</w:t>
      </w:r>
      <w:r>
        <w:t xml:space="preserve"> </w:t>
      </w:r>
    </w:p>
    <w:p w14:paraId="705AD8C8" w14:textId="5DE54737" w:rsidR="00323511" w:rsidRPr="003025DA" w:rsidRDefault="00323511" w:rsidP="00323511">
      <w:pPr>
        <w:rPr>
          <w:rFonts w:ascii="Consolas" w:hAnsi="Consolas"/>
        </w:rPr>
      </w:pPr>
      <w:r w:rsidRPr="003025DA">
        <w:rPr>
          <w:rFonts w:ascii="Consolas" w:hAnsi="Consolas"/>
          <w:noProof/>
        </w:rPr>
        <w:t xml:space="preserve">      </w:t>
      </w:r>
      <w:r w:rsidRPr="003025DA">
        <w:rPr>
          <w:rFonts w:ascii="Consolas" w:hAnsi="Consolas"/>
        </w:rPr>
        <w:t xml:space="preserve">git </w:t>
      </w:r>
      <w:r w:rsidR="004452F9" w:rsidRPr="003025DA">
        <w:rPr>
          <w:rFonts w:ascii="Consolas" w:hAnsi="Consolas"/>
        </w:rPr>
        <w:t>push origin main</w:t>
      </w:r>
    </w:p>
    <w:p w14:paraId="683B6671" w14:textId="77777777" w:rsidR="00323511" w:rsidRDefault="00323511" w:rsidP="00323511"/>
    <w:p w14:paraId="49D5EB92" w14:textId="77777777" w:rsidR="00323511" w:rsidRDefault="00323511" w:rsidP="00323511"/>
    <w:p w14:paraId="32AAC650" w14:textId="77777777" w:rsidR="00323511" w:rsidRDefault="00323511" w:rsidP="00323511"/>
    <w:p w14:paraId="706D0275" w14:textId="77777777" w:rsidR="00323511" w:rsidRDefault="00323511" w:rsidP="00323511"/>
    <w:sectPr w:rsidR="00323511">
      <w:footerReference w:type="default" r:id="rId17"/>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7A5F2" w14:textId="77777777" w:rsidR="00A15FBC" w:rsidRDefault="00A15FBC">
      <w:pPr>
        <w:spacing w:line="240" w:lineRule="auto"/>
      </w:pPr>
      <w:r>
        <w:separator/>
      </w:r>
    </w:p>
  </w:endnote>
  <w:endnote w:type="continuationSeparator" w:id="0">
    <w:p w14:paraId="5EAEE86B" w14:textId="77777777" w:rsidR="00A15FBC" w:rsidRDefault="00A15FBC">
      <w:pPr>
        <w:spacing w:line="240" w:lineRule="auto"/>
      </w:pPr>
      <w:r>
        <w:continuationSeparator/>
      </w:r>
    </w:p>
  </w:endnote>
  <w:endnote w:type="continuationNotice" w:id="1">
    <w:p w14:paraId="52E1CAD8" w14:textId="77777777" w:rsidR="00A15FBC" w:rsidRDefault="00A15FBC">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Content>
      <w:p w14:paraId="3FD2BC94"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2994812"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338C0" w14:textId="77777777" w:rsidR="00A15FBC" w:rsidRDefault="00A15FBC">
      <w:pPr>
        <w:spacing w:line="240" w:lineRule="auto"/>
      </w:pPr>
      <w:r>
        <w:separator/>
      </w:r>
    </w:p>
  </w:footnote>
  <w:footnote w:type="continuationSeparator" w:id="0">
    <w:p w14:paraId="315B31DB" w14:textId="77777777" w:rsidR="00A15FBC" w:rsidRDefault="00A15FBC">
      <w:pPr>
        <w:spacing w:line="240" w:lineRule="auto"/>
      </w:pPr>
      <w:r>
        <w:continuationSeparator/>
      </w:r>
    </w:p>
  </w:footnote>
  <w:footnote w:type="continuationNotice" w:id="1">
    <w:p w14:paraId="6238311E" w14:textId="77777777" w:rsidR="00A15FBC" w:rsidRDefault="00A15FBC">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AD00BA"/>
    <w:multiLevelType w:val="hybridMultilevel"/>
    <w:tmpl w:val="DA70A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4D7BBA"/>
    <w:multiLevelType w:val="hybridMultilevel"/>
    <w:tmpl w:val="DA70A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221DBD"/>
    <w:multiLevelType w:val="hybridMultilevel"/>
    <w:tmpl w:val="DA70A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1499347679">
    <w:abstractNumId w:val="12"/>
  </w:num>
  <w:num w:numId="2" w16cid:durableId="540674960">
    <w:abstractNumId w:val="8"/>
  </w:num>
  <w:num w:numId="3" w16cid:durableId="1308391226">
    <w:abstractNumId w:val="7"/>
  </w:num>
  <w:num w:numId="4" w16cid:durableId="662853679">
    <w:abstractNumId w:val="6"/>
  </w:num>
  <w:num w:numId="5" w16cid:durableId="1631592819">
    <w:abstractNumId w:val="5"/>
  </w:num>
  <w:num w:numId="6" w16cid:durableId="413206377">
    <w:abstractNumId w:val="4"/>
  </w:num>
  <w:num w:numId="7" w16cid:durableId="1332488014">
    <w:abstractNumId w:val="3"/>
  </w:num>
  <w:num w:numId="8" w16cid:durableId="253825307">
    <w:abstractNumId w:val="2"/>
  </w:num>
  <w:num w:numId="9" w16cid:durableId="81534908">
    <w:abstractNumId w:val="1"/>
  </w:num>
  <w:num w:numId="10" w16cid:durableId="713624931">
    <w:abstractNumId w:val="0"/>
  </w:num>
  <w:num w:numId="11" w16cid:durableId="845098713">
    <w:abstractNumId w:val="10"/>
  </w:num>
  <w:num w:numId="12" w16cid:durableId="416292016">
    <w:abstractNumId w:val="9"/>
  </w:num>
  <w:num w:numId="13" w16cid:durableId="2275270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A6"/>
    <w:rsid w:val="00016748"/>
    <w:rsid w:val="0006567E"/>
    <w:rsid w:val="000760DB"/>
    <w:rsid w:val="000F00E7"/>
    <w:rsid w:val="0016766E"/>
    <w:rsid w:val="00170063"/>
    <w:rsid w:val="00175643"/>
    <w:rsid w:val="001B2338"/>
    <w:rsid w:val="002061A9"/>
    <w:rsid w:val="002151C3"/>
    <w:rsid w:val="00217B64"/>
    <w:rsid w:val="00235579"/>
    <w:rsid w:val="00257FAA"/>
    <w:rsid w:val="00263938"/>
    <w:rsid w:val="002E78EB"/>
    <w:rsid w:val="002F25A8"/>
    <w:rsid w:val="003025DA"/>
    <w:rsid w:val="00323511"/>
    <w:rsid w:val="003407A9"/>
    <w:rsid w:val="00340DC9"/>
    <w:rsid w:val="00350BD5"/>
    <w:rsid w:val="00355D0F"/>
    <w:rsid w:val="00377DC9"/>
    <w:rsid w:val="003C3CE2"/>
    <w:rsid w:val="00444F02"/>
    <w:rsid w:val="004452F9"/>
    <w:rsid w:val="00490CC6"/>
    <w:rsid w:val="00493CDA"/>
    <w:rsid w:val="004A3046"/>
    <w:rsid w:val="004C3642"/>
    <w:rsid w:val="004D044B"/>
    <w:rsid w:val="004D7F4F"/>
    <w:rsid w:val="004F05F9"/>
    <w:rsid w:val="005509B2"/>
    <w:rsid w:val="005556DB"/>
    <w:rsid w:val="005C6D45"/>
    <w:rsid w:val="005D58F7"/>
    <w:rsid w:val="00617D63"/>
    <w:rsid w:val="00643D1A"/>
    <w:rsid w:val="00674588"/>
    <w:rsid w:val="006A7B57"/>
    <w:rsid w:val="006D44C5"/>
    <w:rsid w:val="006D62FA"/>
    <w:rsid w:val="00713672"/>
    <w:rsid w:val="0073562D"/>
    <w:rsid w:val="007357FF"/>
    <w:rsid w:val="00786AA7"/>
    <w:rsid w:val="007B07DE"/>
    <w:rsid w:val="007E2E2D"/>
    <w:rsid w:val="00805FA6"/>
    <w:rsid w:val="008270A2"/>
    <w:rsid w:val="00831683"/>
    <w:rsid w:val="00853F77"/>
    <w:rsid w:val="00885CE1"/>
    <w:rsid w:val="008907FF"/>
    <w:rsid w:val="008B696C"/>
    <w:rsid w:val="008B6BEE"/>
    <w:rsid w:val="008F78D7"/>
    <w:rsid w:val="009200C1"/>
    <w:rsid w:val="00980085"/>
    <w:rsid w:val="00997127"/>
    <w:rsid w:val="009A0027"/>
    <w:rsid w:val="009C3B20"/>
    <w:rsid w:val="009D216F"/>
    <w:rsid w:val="009D3248"/>
    <w:rsid w:val="009F199A"/>
    <w:rsid w:val="009F2ECE"/>
    <w:rsid w:val="00A15FBC"/>
    <w:rsid w:val="00A65E8A"/>
    <w:rsid w:val="00A810B2"/>
    <w:rsid w:val="00A87896"/>
    <w:rsid w:val="00AA7ED3"/>
    <w:rsid w:val="00AC1EE7"/>
    <w:rsid w:val="00B045E6"/>
    <w:rsid w:val="00B650C6"/>
    <w:rsid w:val="00BA63C2"/>
    <w:rsid w:val="00BC6939"/>
    <w:rsid w:val="00BE1875"/>
    <w:rsid w:val="00BE45C8"/>
    <w:rsid w:val="00BF2331"/>
    <w:rsid w:val="00BF7463"/>
    <w:rsid w:val="00C30889"/>
    <w:rsid w:val="00C90A2E"/>
    <w:rsid w:val="00CC1B84"/>
    <w:rsid w:val="00CC5861"/>
    <w:rsid w:val="00CF0F39"/>
    <w:rsid w:val="00D16C63"/>
    <w:rsid w:val="00D30B81"/>
    <w:rsid w:val="00D3649E"/>
    <w:rsid w:val="00D42AA6"/>
    <w:rsid w:val="00D542FF"/>
    <w:rsid w:val="00D65327"/>
    <w:rsid w:val="00DF0678"/>
    <w:rsid w:val="00DF0FDA"/>
    <w:rsid w:val="00E142DA"/>
    <w:rsid w:val="00E16F51"/>
    <w:rsid w:val="00EB0B6E"/>
    <w:rsid w:val="00EE70C1"/>
    <w:rsid w:val="00F169E1"/>
    <w:rsid w:val="00F7565E"/>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435E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1"/>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2"/>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3"/>
      </w:numPr>
      <w:contextualSpacing/>
    </w:pPr>
  </w:style>
  <w:style w:type="paragraph" w:styleId="ListBullet3">
    <w:name w:val="List Bullet 3"/>
    <w:basedOn w:val="Normal"/>
    <w:uiPriority w:val="99"/>
    <w:semiHidden/>
    <w:unhideWhenUsed/>
    <w:pPr>
      <w:numPr>
        <w:numId w:val="4"/>
      </w:numPr>
      <w:contextualSpacing/>
    </w:pPr>
  </w:style>
  <w:style w:type="paragraph" w:styleId="ListBullet4">
    <w:name w:val="List Bullet 4"/>
    <w:basedOn w:val="Normal"/>
    <w:uiPriority w:val="99"/>
    <w:semiHidden/>
    <w:unhideWhenUsed/>
    <w:pPr>
      <w:numPr>
        <w:numId w:val="5"/>
      </w:numPr>
      <w:contextualSpacing/>
    </w:pPr>
  </w:style>
  <w:style w:type="paragraph" w:styleId="ListBullet5">
    <w:name w:val="List Bullet 5"/>
    <w:basedOn w:val="Normal"/>
    <w:uiPriority w:val="99"/>
    <w:semiHidden/>
    <w:unhideWhenUsed/>
    <w:pPr>
      <w:numPr>
        <w:numId w:val="6"/>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Local\Microsoft\Office\16.0\DTS\en-US%7b49CE4C64-59B3-4527-8B70-8AA22EB167A7%7d\%7b9F51F14A-F094-4766-8056-E2F5331DBF3C%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2.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3.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{9F51F14A-F094-4766-8056-E2F5331DBF3C}tf45325165_win32</Template>
  <TotalTime>0</TotalTime>
  <Pages>6</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2022-10-17T09:20:00Z</dcterms:created>
  <dcterms:modified xsi:type="dcterms:W3CDTF">2022-10-17T14:52:00Z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